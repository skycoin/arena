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0A19" w:rsidRDefault="00D10A19" w:rsidP="00D10A19">
      <w:pPr>
        <w:jc w:val="center"/>
      </w:pPr>
      <w:r w:rsidRPr="00CA38B2">
        <w:rPr>
          <w:rFonts w:ascii="Skycoin-Bold" w:hAnsi="Skycoin-Bold" w:cs="Skycoin-Bold"/>
          <w:b/>
          <w:bCs/>
          <w:color w:val="0073FF"/>
          <w:sz w:val="70"/>
          <w:szCs w:val="70"/>
        </w:rPr>
        <w:t>Using the Skycoin Wallet</w:t>
      </w:r>
    </w:p>
    <w:p w:rsidR="00D10A19" w:rsidRDefault="00D10A19" w:rsidP="00D10A19"/>
    <w:p w:rsidR="00D10A19" w:rsidRDefault="00D10A19" w:rsidP="00D10A19">
      <w:r w:rsidRPr="00CA38B2">
        <w:rPr>
          <w:rFonts w:ascii="Skycoin-Bold" w:hAnsi="Skycoin-Bold" w:cs="Skycoin-Bold"/>
          <w:b/>
          <w:bCs/>
          <w:color w:val="242629"/>
          <w:sz w:val="40"/>
          <w:szCs w:val="40"/>
        </w:rPr>
        <w:t>Sending Coins (Simple Send)</w:t>
      </w:r>
      <w:r>
        <w:t xml:space="preserve"> </w:t>
      </w:r>
    </w:p>
    <w:p w:rsidR="00D10A19" w:rsidRDefault="00D10A19" w:rsidP="00D10A19"/>
    <w:p w:rsidR="00D10A19" w:rsidRDefault="00D10A19" w:rsidP="00D10A19">
      <w:pPr>
        <w:pStyle w:val="ListParagraph"/>
        <w:numPr>
          <w:ilvl w:val="0"/>
          <w:numId w:val="1"/>
        </w:numPr>
        <w:rPr>
          <w:rFonts w:ascii="Skycoin-Light" w:hAnsi="Skycoin-Light" w:cs="Skycoin-Light"/>
          <w:color w:val="242629"/>
          <w:sz w:val="24"/>
          <w:szCs w:val="24"/>
        </w:rPr>
      </w:pPr>
      <w:r w:rsidRPr="00CA38B2">
        <w:rPr>
          <w:rFonts w:ascii="Skycoin-Light" w:hAnsi="Skycoin-Light" w:cs="Skycoin-Light"/>
          <w:color w:val="242629"/>
          <w:sz w:val="24"/>
          <w:szCs w:val="24"/>
        </w:rPr>
        <w:t>Open the Skycoin application. After your wallet has been synched check your Skycoin balance.</w:t>
      </w:r>
    </w:p>
    <w:p w:rsidR="00F20551" w:rsidRPr="00CA38B2" w:rsidRDefault="0076606D" w:rsidP="00F20551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3969623</wp:posOffset>
                </wp:positionH>
                <wp:positionV relativeFrom="paragraph">
                  <wp:posOffset>1042688</wp:posOffset>
                </wp:positionV>
                <wp:extent cx="229683" cy="182013"/>
                <wp:effectExtent l="0" t="0" r="18415" b="2794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683" cy="1820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445F88" id="Rectangle 14" o:spid="_x0000_s1026" style="position:absolute;margin-left:312.55pt;margin-top:82.1pt;width:18.1pt;height:14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" filled="f" strokecolor="red" strokeweight="1pt"/>
            </w:pict>
          </mc:Fallback>
        </mc:AlternateContent>
      </w:r>
      <w:r w:rsidR="00F20551">
        <w:rPr>
          <w:noProof/>
        </w:rPr>
        <w:drawing>
          <wp:inline distT="0" distB="0" distL="0" distR="0" wp14:anchorId="3E282CCD" wp14:editId="35775BFA">
            <wp:extent cx="4311650" cy="2280661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3130" cy="229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19" w:rsidRDefault="00D10A19" w:rsidP="00D10A19">
      <w:pPr>
        <w:pStyle w:val="ListParagraph"/>
        <w:numPr>
          <w:ilvl w:val="0"/>
          <w:numId w:val="1"/>
        </w:numPr>
        <w:rPr>
          <w:rFonts w:ascii="Skycoin-Light" w:hAnsi="Skycoin-Light" w:cs="Skycoin-Light"/>
          <w:color w:val="242629"/>
          <w:sz w:val="24"/>
          <w:szCs w:val="24"/>
        </w:rPr>
      </w:pPr>
      <w:r w:rsidRPr="00CA38B2">
        <w:rPr>
          <w:rFonts w:ascii="Skycoin-Light" w:hAnsi="Skycoin-Light" w:cs="Skycoin-Light"/>
          <w:color w:val="242629"/>
          <w:sz w:val="24"/>
          <w:szCs w:val="24"/>
        </w:rPr>
        <w:t xml:space="preserve">Click on the </w:t>
      </w:r>
      <w:r w:rsidRPr="009C6A37">
        <w:rPr>
          <w:rFonts w:ascii="Skycoin-Light" w:hAnsi="Skycoin-Light" w:cs="Skycoin-Light"/>
          <w:b/>
          <w:color w:val="242629"/>
          <w:sz w:val="24"/>
          <w:szCs w:val="24"/>
        </w:rPr>
        <w:t>Send</w:t>
      </w:r>
      <w:r w:rsidRPr="00CA38B2">
        <w:rPr>
          <w:rFonts w:ascii="Skycoin-Light" w:hAnsi="Skycoin-Light" w:cs="Skycoin-Light"/>
          <w:color w:val="242629"/>
          <w:sz w:val="24"/>
          <w:szCs w:val="24"/>
        </w:rPr>
        <w:t xml:space="preserve"> tab</w:t>
      </w:r>
    </w:p>
    <w:p w:rsidR="00E75F85" w:rsidRDefault="0076606D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1DA0A4" wp14:editId="72A87EFE">
                <wp:simplePos x="0" y="0"/>
                <wp:positionH relativeFrom="column">
                  <wp:posOffset>1772463</wp:posOffset>
                </wp:positionH>
                <wp:positionV relativeFrom="paragraph">
                  <wp:posOffset>733424</wp:posOffset>
                </wp:positionV>
                <wp:extent cx="342358" cy="234017"/>
                <wp:effectExtent l="0" t="0" r="19685" b="1397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358" cy="2340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AABE36" id="Rectangle 15" o:spid="_x0000_s1026" style="position:absolute;margin-left:139.55pt;margin-top:57.75pt;width:26.95pt;height:18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" filled="f" strokecolor="red" strokeweight="1pt"/>
            </w:pict>
          </mc:Fallback>
        </mc:AlternateContent>
      </w:r>
      <w:r w:rsidR="00E75F85">
        <w:rPr>
          <w:noProof/>
        </w:rPr>
        <w:drawing>
          <wp:inline distT="0" distB="0" distL="0" distR="0" wp14:anchorId="47B4ECA5" wp14:editId="5F7CA6E3">
            <wp:extent cx="4337050" cy="2379817"/>
            <wp:effectExtent l="0" t="0" r="635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4850" cy="238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85" w:rsidRDefault="00E75F85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E75F85" w:rsidRDefault="00E75F85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E75F85" w:rsidRDefault="00E75F85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E75F85" w:rsidRPr="00CA38B2" w:rsidRDefault="00E75F85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D10A19" w:rsidRDefault="00D10A19" w:rsidP="00D10A19">
      <w:pPr>
        <w:pStyle w:val="ListParagraph"/>
        <w:numPr>
          <w:ilvl w:val="0"/>
          <w:numId w:val="1"/>
        </w:numPr>
        <w:rPr>
          <w:rFonts w:ascii="Skycoin-Light" w:hAnsi="Skycoin-Light" w:cs="Skycoin-Light"/>
          <w:color w:val="242629"/>
          <w:sz w:val="24"/>
          <w:szCs w:val="24"/>
        </w:rPr>
      </w:pPr>
      <w:r w:rsidRPr="00CA38B2">
        <w:rPr>
          <w:rFonts w:ascii="Skycoin-Light" w:hAnsi="Skycoin-Light" w:cs="Skycoin-Light"/>
          <w:color w:val="242629"/>
          <w:sz w:val="24"/>
          <w:szCs w:val="24"/>
        </w:rPr>
        <w:lastRenderedPageBreak/>
        <w:t xml:space="preserve">You are given the choice between </w:t>
      </w:r>
      <w:r w:rsidRPr="009C6A37">
        <w:rPr>
          <w:rFonts w:ascii="Skycoin-Light" w:hAnsi="Skycoin-Light" w:cs="Skycoin-Light"/>
          <w:b/>
          <w:color w:val="242629"/>
          <w:sz w:val="24"/>
          <w:szCs w:val="24"/>
        </w:rPr>
        <w:t>Simple</w:t>
      </w:r>
      <w:r w:rsidRPr="00CA38B2">
        <w:rPr>
          <w:rFonts w:ascii="Skycoin-Light" w:hAnsi="Skycoin-Light" w:cs="Skycoin-Light"/>
          <w:color w:val="242629"/>
          <w:sz w:val="24"/>
          <w:szCs w:val="24"/>
        </w:rPr>
        <w:t xml:space="preserve"> and </w:t>
      </w:r>
      <w:r w:rsidRPr="009C6A37">
        <w:rPr>
          <w:rFonts w:ascii="Skycoin-Light" w:hAnsi="Skycoin-Light" w:cs="Skycoin-Light"/>
          <w:b/>
          <w:color w:val="242629"/>
          <w:sz w:val="24"/>
          <w:szCs w:val="24"/>
        </w:rPr>
        <w:t>Advanced</w:t>
      </w:r>
      <w:r w:rsidRPr="00CA38B2">
        <w:rPr>
          <w:rFonts w:ascii="Skycoin-Light" w:hAnsi="Skycoin-Light" w:cs="Skycoin-Light"/>
          <w:color w:val="242629"/>
          <w:sz w:val="24"/>
          <w:szCs w:val="24"/>
        </w:rPr>
        <w:t xml:space="preserve"> send. Ensure </w:t>
      </w:r>
      <w:r w:rsidRPr="009C6A37">
        <w:rPr>
          <w:rFonts w:ascii="Skycoin-Light" w:hAnsi="Skycoin-Light" w:cs="Skycoin-Light"/>
          <w:b/>
          <w:color w:val="242629"/>
          <w:sz w:val="24"/>
          <w:szCs w:val="24"/>
        </w:rPr>
        <w:t>Simple</w:t>
      </w:r>
      <w:r w:rsidRPr="00CA38B2">
        <w:rPr>
          <w:rFonts w:ascii="Skycoin-Light" w:hAnsi="Skycoin-Light" w:cs="Skycoin-Light"/>
          <w:color w:val="242629"/>
          <w:sz w:val="24"/>
          <w:szCs w:val="24"/>
        </w:rPr>
        <w:t xml:space="preserve"> is selected. </w:t>
      </w:r>
    </w:p>
    <w:p w:rsidR="00E75F85" w:rsidRPr="00CA38B2" w:rsidRDefault="0076606D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1DA0A4" wp14:editId="72A87EFE">
                <wp:simplePos x="0" y="0"/>
                <wp:positionH relativeFrom="column">
                  <wp:posOffset>4363985</wp:posOffset>
                </wp:positionH>
                <wp:positionV relativeFrom="paragraph">
                  <wp:posOffset>749751</wp:posOffset>
                </wp:positionV>
                <wp:extent cx="290354" cy="225350"/>
                <wp:effectExtent l="0" t="0" r="14605" b="2286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354" cy="225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7E6A7F" id="Rectangle 16" o:spid="_x0000_s1026" style="position:absolute;margin-left:343.6pt;margin-top:59.05pt;width:22.85pt;height:17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" filled="f" strokecolor="red" strokeweight="1pt"/>
            </w:pict>
          </mc:Fallback>
        </mc:AlternateContent>
      </w:r>
      <w:r w:rsidR="00E75F85">
        <w:rPr>
          <w:noProof/>
        </w:rPr>
        <w:drawing>
          <wp:inline distT="0" distB="0" distL="0" distR="0" wp14:anchorId="46A317BC" wp14:editId="543C79D6">
            <wp:extent cx="4451350" cy="242161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3733" cy="243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85" w:rsidRDefault="00D10A19" w:rsidP="00D10A19">
      <w:pPr>
        <w:pStyle w:val="ListParagraph"/>
        <w:numPr>
          <w:ilvl w:val="0"/>
          <w:numId w:val="1"/>
        </w:numPr>
        <w:rPr>
          <w:rFonts w:ascii="Skycoin-Light" w:hAnsi="Skycoin-Light" w:cs="Skycoin-Light"/>
          <w:color w:val="242629"/>
          <w:sz w:val="24"/>
          <w:szCs w:val="24"/>
        </w:rPr>
      </w:pPr>
      <w:r w:rsidRPr="00CA38B2">
        <w:rPr>
          <w:rFonts w:ascii="Skycoin-Light" w:hAnsi="Skycoin-Light" w:cs="Skycoin-Light"/>
          <w:color w:val="242629"/>
          <w:sz w:val="24"/>
          <w:szCs w:val="24"/>
        </w:rPr>
        <w:t xml:space="preserve">Click on the </w:t>
      </w:r>
      <w:r w:rsidRPr="009C6A37">
        <w:rPr>
          <w:rFonts w:ascii="Skycoin-Light" w:hAnsi="Skycoin-Light" w:cs="Skycoin-Light"/>
          <w:b/>
          <w:color w:val="242629"/>
          <w:sz w:val="24"/>
          <w:szCs w:val="24"/>
        </w:rPr>
        <w:t>Send From</w:t>
      </w:r>
      <w:r w:rsidRPr="00CA38B2">
        <w:rPr>
          <w:rFonts w:ascii="Skycoin-Light" w:hAnsi="Skycoin-Light" w:cs="Skycoin-Light"/>
          <w:color w:val="242629"/>
          <w:sz w:val="24"/>
          <w:szCs w:val="24"/>
        </w:rPr>
        <w:t xml:space="preserve"> box and select the wallet you will be sending coins from.</w:t>
      </w:r>
    </w:p>
    <w:p w:rsidR="00D10A19" w:rsidRDefault="0076606D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1DA0A4" wp14:editId="72A87EFE">
                <wp:simplePos x="0" y="0"/>
                <wp:positionH relativeFrom="column">
                  <wp:posOffset>1378100</wp:posOffset>
                </wp:positionH>
                <wp:positionV relativeFrom="paragraph">
                  <wp:posOffset>1158962</wp:posOffset>
                </wp:positionV>
                <wp:extent cx="3592596" cy="303356"/>
                <wp:effectExtent l="0" t="0" r="27305" b="2095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2596" cy="303356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8999A" id="Rectangle 17" o:spid="_x0000_s1026" style="position:absolute;margin-left:108.5pt;margin-top:91.25pt;width:282.9pt;height:23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" filled="f" strokecolor="red" strokeweight="1pt"/>
            </w:pict>
          </mc:Fallback>
        </mc:AlternateContent>
      </w:r>
      <w:r w:rsidR="00E75F85">
        <w:rPr>
          <w:noProof/>
        </w:rPr>
        <w:drawing>
          <wp:inline distT="0" distB="0" distL="0" distR="0" wp14:anchorId="2DB72BC9" wp14:editId="498A24A1">
            <wp:extent cx="4476750" cy="2435907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3050" cy="244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85" w:rsidRDefault="00E75F85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E75F85" w:rsidRDefault="00E75F85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E75F85" w:rsidRDefault="00E75F85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E75F85" w:rsidRDefault="00E75F85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E75F85" w:rsidRDefault="00E75F85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E75F85" w:rsidRDefault="00E75F85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E75F85" w:rsidRDefault="00E75F85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E75F85" w:rsidRDefault="00E75F85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E75F85" w:rsidRDefault="00E75F85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E75F85" w:rsidRDefault="00E75F85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E75F85" w:rsidRPr="00CA38B2" w:rsidRDefault="00E75F85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D10A19" w:rsidRPr="00E75F85" w:rsidRDefault="00D10A19" w:rsidP="00D10A19">
      <w:pPr>
        <w:pStyle w:val="ListParagraph"/>
        <w:numPr>
          <w:ilvl w:val="0"/>
          <w:numId w:val="1"/>
        </w:numPr>
        <w:rPr>
          <w:rFonts w:ascii="Skycoin-Light" w:hAnsi="Skycoin-Light" w:cs="Skycoin-Light"/>
          <w:color w:val="242629"/>
          <w:sz w:val="24"/>
          <w:szCs w:val="24"/>
        </w:rPr>
      </w:pPr>
      <w:r w:rsidRPr="00CA38B2">
        <w:rPr>
          <w:rFonts w:ascii="Skycoin-Light" w:hAnsi="Skycoin-Light" w:cs="Skycoin-Light"/>
          <w:color w:val="242629"/>
          <w:sz w:val="24"/>
          <w:szCs w:val="24"/>
        </w:rPr>
        <w:lastRenderedPageBreak/>
        <w:t xml:space="preserve">In the </w:t>
      </w:r>
      <w:r w:rsidRPr="009C6A37">
        <w:rPr>
          <w:rFonts w:ascii="Skycoin-Light" w:hAnsi="Skycoin-Light" w:cs="Skycoin-Light"/>
          <w:b/>
          <w:color w:val="242629"/>
          <w:sz w:val="24"/>
          <w:szCs w:val="24"/>
        </w:rPr>
        <w:t>Send to</w:t>
      </w:r>
      <w:r w:rsidRPr="00CA38B2">
        <w:rPr>
          <w:rFonts w:ascii="Skycoin-Light" w:hAnsi="Skycoin-Light" w:cs="Skycoin-Light"/>
          <w:color w:val="242629"/>
          <w:sz w:val="24"/>
          <w:szCs w:val="24"/>
        </w:rPr>
        <w:t xml:space="preserve"> box add the Skycoin address you wish to send the coin to. </w:t>
      </w:r>
      <w:r w:rsidRPr="009C6A37">
        <w:rPr>
          <w:rFonts w:ascii="Skycoin-Light" w:hAnsi="Skycoin-Light" w:cs="Skycoin-Light"/>
          <w:b/>
          <w:i/>
          <w:color w:val="242629"/>
          <w:sz w:val="24"/>
          <w:szCs w:val="24"/>
        </w:rPr>
        <w:t>(Note – Make sure you are entering the correct address or the coins may go to the wrong recipient)</w:t>
      </w:r>
    </w:p>
    <w:p w:rsidR="00E75F85" w:rsidRPr="00CA38B2" w:rsidRDefault="0076606D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1DA0A4" wp14:editId="72A87EFE">
                <wp:simplePos x="0" y="0"/>
                <wp:positionH relativeFrom="column">
                  <wp:posOffset>1304428</wp:posOffset>
                </wp:positionH>
                <wp:positionV relativeFrom="paragraph">
                  <wp:posOffset>1563499</wp:posOffset>
                </wp:positionV>
                <wp:extent cx="3778943" cy="307690"/>
                <wp:effectExtent l="0" t="0" r="12065" b="1651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8943" cy="30769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3E861" id="Rectangle 18" o:spid="_x0000_s1026" style="position:absolute;margin-left:102.7pt;margin-top:123.1pt;width:297.55pt;height:24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" filled="f" strokecolor="red" strokeweight="1pt"/>
            </w:pict>
          </mc:Fallback>
        </mc:AlternateContent>
      </w:r>
      <w:r w:rsidR="00E75F85">
        <w:rPr>
          <w:noProof/>
        </w:rPr>
        <w:drawing>
          <wp:inline distT="0" distB="0" distL="0" distR="0" wp14:anchorId="1319CA23" wp14:editId="5DAA33B3">
            <wp:extent cx="4737100" cy="2601356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6889" cy="260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85" w:rsidRDefault="00D10A19" w:rsidP="00D10A19">
      <w:pPr>
        <w:pStyle w:val="ListParagraph"/>
        <w:numPr>
          <w:ilvl w:val="0"/>
          <w:numId w:val="1"/>
        </w:numPr>
        <w:rPr>
          <w:rFonts w:ascii="Skycoin-Light" w:hAnsi="Skycoin-Light" w:cs="Skycoin-Light"/>
          <w:color w:val="242629"/>
          <w:sz w:val="24"/>
          <w:szCs w:val="24"/>
        </w:rPr>
      </w:pPr>
      <w:r w:rsidRPr="00CA38B2">
        <w:rPr>
          <w:rFonts w:ascii="Skycoin-Light" w:hAnsi="Skycoin-Light" w:cs="Skycoin-Light"/>
          <w:color w:val="242629"/>
          <w:sz w:val="24"/>
          <w:szCs w:val="24"/>
        </w:rPr>
        <w:t xml:space="preserve">In the </w:t>
      </w:r>
      <w:r w:rsidRPr="009C6A37">
        <w:rPr>
          <w:rFonts w:ascii="Skycoin-Light" w:hAnsi="Skycoin-Light" w:cs="Skycoin-Light"/>
          <w:b/>
          <w:color w:val="242629"/>
          <w:sz w:val="24"/>
          <w:szCs w:val="24"/>
        </w:rPr>
        <w:t>Amount</w:t>
      </w:r>
      <w:r w:rsidRPr="00CA38B2">
        <w:rPr>
          <w:rFonts w:ascii="Skycoin-Light" w:hAnsi="Skycoin-Light" w:cs="Skycoin-Light"/>
          <w:color w:val="242629"/>
          <w:sz w:val="24"/>
          <w:szCs w:val="24"/>
        </w:rPr>
        <w:t xml:space="preserve"> box add in the amount of Skycoin you wish to send to the recipient’s wallet.</w:t>
      </w:r>
    </w:p>
    <w:p w:rsidR="00D10A19" w:rsidRDefault="0076606D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1DA0A4" wp14:editId="72A87EFE">
                <wp:simplePos x="0" y="0"/>
                <wp:positionH relativeFrom="column">
                  <wp:posOffset>1304428</wp:posOffset>
                </wp:positionH>
                <wp:positionV relativeFrom="paragraph">
                  <wp:posOffset>1866747</wp:posOffset>
                </wp:positionV>
                <wp:extent cx="3778885" cy="294688"/>
                <wp:effectExtent l="0" t="0" r="12065" b="1016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8885" cy="29468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7442D9" id="Rectangle 19" o:spid="_x0000_s1026" style="position:absolute;margin-left:102.7pt;margin-top:147pt;width:297.55pt;height:23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" filled="f" strokecolor="red" strokeweight="1pt"/>
            </w:pict>
          </mc:Fallback>
        </mc:AlternateContent>
      </w:r>
      <w:r w:rsidR="00E75F85">
        <w:rPr>
          <w:noProof/>
        </w:rPr>
        <w:drawing>
          <wp:inline distT="0" distB="0" distL="0" distR="0" wp14:anchorId="4280B980" wp14:editId="76A16D8A">
            <wp:extent cx="4711700" cy="2550157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8702" cy="255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F3" w:rsidRDefault="009152F3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9152F3" w:rsidRDefault="009152F3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9152F3" w:rsidRDefault="009152F3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9152F3" w:rsidRDefault="009152F3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9152F3" w:rsidRDefault="009152F3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9152F3" w:rsidRDefault="009152F3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9152F3" w:rsidRDefault="009152F3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9152F3" w:rsidRDefault="009152F3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9152F3" w:rsidRPr="00CA38B2" w:rsidRDefault="009152F3" w:rsidP="00E75F85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D10A19" w:rsidRPr="00CA38B2" w:rsidRDefault="00D10A19" w:rsidP="00D10A19">
      <w:pPr>
        <w:pStyle w:val="ListParagraph"/>
        <w:numPr>
          <w:ilvl w:val="0"/>
          <w:numId w:val="1"/>
        </w:numPr>
        <w:rPr>
          <w:rFonts w:ascii="Skycoin-Light" w:hAnsi="Skycoin-Light" w:cs="Skycoin-Light"/>
          <w:color w:val="242629"/>
          <w:sz w:val="24"/>
          <w:szCs w:val="24"/>
        </w:rPr>
      </w:pPr>
      <w:r w:rsidRPr="00CA38B2">
        <w:rPr>
          <w:rFonts w:ascii="Skycoin-Light" w:hAnsi="Skycoin-Light" w:cs="Skycoin-Light"/>
          <w:color w:val="242629"/>
          <w:sz w:val="24"/>
          <w:szCs w:val="24"/>
        </w:rPr>
        <w:lastRenderedPageBreak/>
        <w:t xml:space="preserve">Select </w:t>
      </w:r>
      <w:r w:rsidRPr="009C6A37">
        <w:rPr>
          <w:rFonts w:ascii="Skycoin-Light" w:hAnsi="Skycoin-Light" w:cs="Skycoin-Light"/>
          <w:b/>
          <w:color w:val="242629"/>
          <w:sz w:val="24"/>
          <w:szCs w:val="24"/>
        </w:rPr>
        <w:t>Preview</w:t>
      </w:r>
      <w:r w:rsidRPr="00CA38B2">
        <w:rPr>
          <w:rFonts w:ascii="Skycoin-Light" w:hAnsi="Skycoin-Light" w:cs="Skycoin-Light"/>
          <w:color w:val="242629"/>
          <w:sz w:val="24"/>
          <w:szCs w:val="24"/>
        </w:rPr>
        <w:t xml:space="preserve"> to preview the transaction before it is sent. </w:t>
      </w:r>
    </w:p>
    <w:p w:rsidR="00D10A19" w:rsidRPr="00CA38B2" w:rsidRDefault="00D10A19" w:rsidP="00D10A19">
      <w:pPr>
        <w:pStyle w:val="ListParagraph"/>
        <w:numPr>
          <w:ilvl w:val="1"/>
          <w:numId w:val="1"/>
        </w:numPr>
        <w:rPr>
          <w:rFonts w:ascii="Skycoin-Light" w:hAnsi="Skycoin-Light" w:cs="Skycoin-Light"/>
          <w:color w:val="242629"/>
          <w:sz w:val="24"/>
          <w:szCs w:val="24"/>
        </w:rPr>
      </w:pPr>
      <w:r w:rsidRPr="00CA38B2">
        <w:rPr>
          <w:rFonts w:ascii="Skycoin-Light" w:hAnsi="Skycoin-Light" w:cs="Skycoin-Light"/>
          <w:color w:val="242629"/>
          <w:sz w:val="24"/>
          <w:szCs w:val="24"/>
        </w:rPr>
        <w:t>Check the amount of coin hours that will be sent to each address.</w:t>
      </w:r>
    </w:p>
    <w:p w:rsidR="00D10A19" w:rsidRDefault="00D10A19" w:rsidP="00D10A19">
      <w:pPr>
        <w:pStyle w:val="ListParagraph"/>
        <w:numPr>
          <w:ilvl w:val="1"/>
          <w:numId w:val="1"/>
        </w:numPr>
        <w:rPr>
          <w:rFonts w:ascii="Skycoin-Light" w:hAnsi="Skycoin-Light" w:cs="Skycoin-Light"/>
          <w:color w:val="242629"/>
          <w:sz w:val="24"/>
          <w:szCs w:val="24"/>
        </w:rPr>
      </w:pPr>
      <w:r w:rsidRPr="00CA38B2">
        <w:rPr>
          <w:rFonts w:ascii="Skycoin-Light" w:hAnsi="Skycoin-Light" w:cs="Skycoin-Light"/>
          <w:color w:val="242629"/>
          <w:sz w:val="24"/>
          <w:szCs w:val="24"/>
        </w:rPr>
        <w:t>Check the amount of Skycoin you are sending.</w:t>
      </w:r>
    </w:p>
    <w:p w:rsidR="009152F3" w:rsidRDefault="0076606D" w:rsidP="009152F3">
      <w:pPr>
        <w:jc w:val="center"/>
        <w:rPr>
          <w:rFonts w:ascii="Skycoin-Light" w:hAnsi="Skycoin-Light" w:cs="Skycoin-Light"/>
          <w:color w:val="242629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1DA0A4" wp14:editId="72A87EFE">
                <wp:simplePos x="0" y="0"/>
                <wp:positionH relativeFrom="column">
                  <wp:posOffset>2175492</wp:posOffset>
                </wp:positionH>
                <wp:positionV relativeFrom="paragraph">
                  <wp:posOffset>2415301</wp:posOffset>
                </wp:positionV>
                <wp:extent cx="793058" cy="260019"/>
                <wp:effectExtent l="0" t="0" r="26670" b="2603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058" cy="26001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32295" id="Rectangle 20" o:spid="_x0000_s1026" style="position:absolute;margin-left:171.3pt;margin-top:190.2pt;width:62.45pt;height:20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" filled="f" strokecolor="red" strokeweight="1pt"/>
            </w:pict>
          </mc:Fallback>
        </mc:AlternateContent>
      </w:r>
      <w:r w:rsidR="009152F3">
        <w:rPr>
          <w:noProof/>
        </w:rPr>
        <w:drawing>
          <wp:inline distT="0" distB="0" distL="0" distR="0" wp14:anchorId="41D9585F" wp14:editId="6AB6FBDF">
            <wp:extent cx="5073650" cy="277262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8583" cy="278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F3" w:rsidRDefault="0058451C" w:rsidP="009152F3">
      <w:pPr>
        <w:jc w:val="center"/>
        <w:rPr>
          <w:rFonts w:ascii="Skycoin-Light" w:hAnsi="Skycoin-Light" w:cs="Skycoin-Light"/>
          <w:color w:val="242629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31DA0A4" wp14:editId="72A87EFE">
                <wp:simplePos x="0" y="0"/>
                <wp:positionH relativeFrom="column">
                  <wp:posOffset>4290313</wp:posOffset>
                </wp:positionH>
                <wp:positionV relativeFrom="paragraph">
                  <wp:posOffset>1661794</wp:posOffset>
                </wp:positionV>
                <wp:extent cx="446366" cy="238351"/>
                <wp:effectExtent l="0" t="0" r="11430" b="2857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366" cy="23835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61E6C" id="Rectangle 22" o:spid="_x0000_s1026" style="position:absolute;margin-left:337.8pt;margin-top:130.85pt;width:35.15pt;height:18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" filled="f" strokecolor="red" strokeweight="1pt"/>
            </w:pict>
          </mc:Fallback>
        </mc:AlternateContent>
      </w:r>
      <w:r w:rsidR="0076606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1DA0A4" wp14:editId="72A87EFE">
                <wp:simplePos x="0" y="0"/>
                <wp:positionH relativeFrom="column">
                  <wp:posOffset>931735</wp:posOffset>
                </wp:positionH>
                <wp:positionV relativeFrom="paragraph">
                  <wp:posOffset>1666129</wp:posOffset>
                </wp:positionV>
                <wp:extent cx="1304428" cy="95328"/>
                <wp:effectExtent l="0" t="0" r="1016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304428" cy="95328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A44F7" id="Rectangle 21" o:spid="_x0000_s1026" style="position:absolute;margin-left:73.35pt;margin-top:131.2pt;width:102.7pt;height:7.5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" filled="f" strokecolor="red" strokeweight="1pt"/>
            </w:pict>
          </mc:Fallback>
        </mc:AlternateContent>
      </w:r>
      <w:r w:rsidR="009152F3">
        <w:rPr>
          <w:noProof/>
        </w:rPr>
        <w:drawing>
          <wp:inline distT="0" distB="0" distL="0" distR="0" wp14:anchorId="789D4CF2" wp14:editId="459DDF11">
            <wp:extent cx="5146726" cy="2825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9427" cy="283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F3" w:rsidRDefault="009152F3" w:rsidP="009152F3">
      <w:pPr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9152F3" w:rsidRDefault="009152F3" w:rsidP="009152F3">
      <w:pPr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9152F3" w:rsidRDefault="009152F3" w:rsidP="009152F3">
      <w:pPr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9152F3" w:rsidRPr="009152F3" w:rsidRDefault="009152F3" w:rsidP="009152F3">
      <w:pPr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9152F3" w:rsidRDefault="00D10A19" w:rsidP="00D10A19">
      <w:pPr>
        <w:pStyle w:val="ListParagraph"/>
        <w:numPr>
          <w:ilvl w:val="0"/>
          <w:numId w:val="1"/>
        </w:numPr>
        <w:rPr>
          <w:rFonts w:ascii="Skycoin-Light" w:hAnsi="Skycoin-Light" w:cs="Skycoin-Light"/>
          <w:color w:val="242629"/>
          <w:sz w:val="24"/>
          <w:szCs w:val="24"/>
        </w:rPr>
      </w:pPr>
      <w:r w:rsidRPr="00CA38B2">
        <w:rPr>
          <w:rFonts w:ascii="Skycoin-Light" w:hAnsi="Skycoin-Light" w:cs="Skycoin-Light"/>
          <w:color w:val="242629"/>
          <w:sz w:val="24"/>
          <w:szCs w:val="24"/>
        </w:rPr>
        <w:lastRenderedPageBreak/>
        <w:t xml:space="preserve">Clicking </w:t>
      </w:r>
      <w:r w:rsidRPr="009C6A37">
        <w:rPr>
          <w:rFonts w:ascii="Skycoin-Light" w:hAnsi="Skycoin-Light" w:cs="Skycoin-Light"/>
          <w:b/>
          <w:color w:val="242629"/>
          <w:sz w:val="24"/>
          <w:szCs w:val="24"/>
        </w:rPr>
        <w:t>Show more</w:t>
      </w:r>
      <w:r w:rsidRPr="00CA38B2">
        <w:rPr>
          <w:rFonts w:ascii="Skycoin-Light" w:hAnsi="Skycoin-Light" w:cs="Skycoin-Light"/>
          <w:color w:val="242629"/>
          <w:sz w:val="24"/>
          <w:szCs w:val="24"/>
        </w:rPr>
        <w:t xml:space="preserve"> (Not required) will display the inputs and outputs for each transaction.</w:t>
      </w:r>
    </w:p>
    <w:p w:rsidR="009152F3" w:rsidRDefault="0058451C" w:rsidP="009152F3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31DA0A4" wp14:editId="72A87EFE">
                <wp:simplePos x="0" y="0"/>
                <wp:positionH relativeFrom="column">
                  <wp:posOffset>1148417</wp:posOffset>
                </wp:positionH>
                <wp:positionV relativeFrom="paragraph">
                  <wp:posOffset>1937171</wp:posOffset>
                </wp:positionV>
                <wp:extent cx="359693" cy="190681"/>
                <wp:effectExtent l="0" t="0" r="2159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693" cy="19068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1EF437" id="Rectangle 23" o:spid="_x0000_s1026" style="position:absolute;margin-left:90.45pt;margin-top:152.55pt;width:28.3pt;height: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" filled="f" strokecolor="red" strokeweight="1pt"/>
            </w:pict>
          </mc:Fallback>
        </mc:AlternateContent>
      </w:r>
      <w:r w:rsidR="009152F3">
        <w:rPr>
          <w:noProof/>
        </w:rPr>
        <w:drawing>
          <wp:inline distT="0" distB="0" distL="0" distR="0" wp14:anchorId="04A4E23B" wp14:editId="6DD7230B">
            <wp:extent cx="5175250" cy="282980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3665" cy="283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F3" w:rsidRDefault="0058451C" w:rsidP="009152F3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31DA0A4" wp14:editId="72A87EFE">
                <wp:simplePos x="0" y="0"/>
                <wp:positionH relativeFrom="column">
                  <wp:posOffset>1139750</wp:posOffset>
                </wp:positionH>
                <wp:positionV relativeFrom="paragraph">
                  <wp:posOffset>1925831</wp:posOffset>
                </wp:positionV>
                <wp:extent cx="3419249" cy="797391"/>
                <wp:effectExtent l="0" t="0" r="10160" b="2222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249" cy="797391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758F6" id="Rectangle 24" o:spid="_x0000_s1026" style="position:absolute;margin-left:89.75pt;margin-top:151.65pt;width:269.25pt;height:62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" filled="f" strokecolor="red" strokeweight="1pt"/>
            </w:pict>
          </mc:Fallback>
        </mc:AlternateContent>
      </w:r>
      <w:r w:rsidR="009152F3">
        <w:rPr>
          <w:noProof/>
        </w:rPr>
        <w:drawing>
          <wp:inline distT="0" distB="0" distL="0" distR="0" wp14:anchorId="00D2DCAC" wp14:editId="18A7F007">
            <wp:extent cx="5162550" cy="28096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3598" cy="281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DDF" w:rsidRDefault="00691DDF" w:rsidP="009152F3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691DDF" w:rsidRDefault="00691DDF" w:rsidP="009152F3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691DDF" w:rsidRDefault="00691DDF" w:rsidP="009152F3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691DDF" w:rsidRDefault="00691DDF" w:rsidP="009152F3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691DDF" w:rsidRDefault="00691DDF" w:rsidP="009152F3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691DDF" w:rsidRDefault="00691DDF" w:rsidP="009152F3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691DDF" w:rsidRDefault="00691DDF" w:rsidP="009152F3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691DDF" w:rsidRDefault="00691DDF" w:rsidP="009152F3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D10A19" w:rsidRPr="00CA38B2" w:rsidRDefault="00D10A19" w:rsidP="009152F3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</w:p>
    <w:p w:rsidR="00D10A19" w:rsidRDefault="00D10A19" w:rsidP="00D10A19">
      <w:pPr>
        <w:pStyle w:val="ListParagraph"/>
        <w:numPr>
          <w:ilvl w:val="0"/>
          <w:numId w:val="1"/>
        </w:numPr>
        <w:rPr>
          <w:rFonts w:ascii="Skycoin-Light" w:hAnsi="Skycoin-Light" w:cs="Skycoin-Light"/>
          <w:color w:val="242629"/>
          <w:sz w:val="24"/>
          <w:szCs w:val="24"/>
        </w:rPr>
      </w:pPr>
      <w:r w:rsidRPr="00CA38B2">
        <w:rPr>
          <w:rFonts w:ascii="Skycoin-Light" w:hAnsi="Skycoin-Light" w:cs="Skycoin-Light"/>
          <w:color w:val="242629"/>
          <w:sz w:val="24"/>
          <w:szCs w:val="24"/>
        </w:rPr>
        <w:lastRenderedPageBreak/>
        <w:t xml:space="preserve">Once you have verified the recipients address and the amount being sent click </w:t>
      </w:r>
      <w:r w:rsidRPr="009C6A37">
        <w:rPr>
          <w:rFonts w:ascii="Skycoin-Light" w:hAnsi="Skycoin-Light" w:cs="Skycoin-Light"/>
          <w:b/>
          <w:color w:val="242629"/>
          <w:sz w:val="24"/>
          <w:szCs w:val="24"/>
        </w:rPr>
        <w:t>Send</w:t>
      </w:r>
      <w:r w:rsidRPr="00CA38B2">
        <w:rPr>
          <w:rFonts w:ascii="Skycoin-Light" w:hAnsi="Skycoin-Light" w:cs="Skycoin-Light"/>
          <w:color w:val="242629"/>
          <w:sz w:val="24"/>
          <w:szCs w:val="24"/>
        </w:rPr>
        <w:t>.</w:t>
      </w:r>
    </w:p>
    <w:p w:rsidR="00917E79" w:rsidRPr="00CA38B2" w:rsidRDefault="00691DDF" w:rsidP="00917E79">
      <w:pPr>
        <w:pStyle w:val="ListParagraph"/>
        <w:jc w:val="center"/>
        <w:rPr>
          <w:rFonts w:ascii="Skycoin-Light" w:hAnsi="Skycoin-Light" w:cs="Skycoin-Light"/>
          <w:color w:val="242629"/>
          <w:sz w:val="24"/>
          <w:szCs w:val="24"/>
        </w:rPr>
      </w:pPr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1DA0A4" wp14:editId="72A87EFE">
                <wp:simplePos x="0" y="0"/>
                <wp:positionH relativeFrom="margin">
                  <wp:posOffset>3202567</wp:posOffset>
                </wp:positionH>
                <wp:positionV relativeFrom="paragraph">
                  <wp:posOffset>2483211</wp:posOffset>
                </wp:positionV>
                <wp:extent cx="745388" cy="307689"/>
                <wp:effectExtent l="0" t="0" r="17145" b="1651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388" cy="307689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7C1C8" id="Rectangle 25" o:spid="_x0000_s1026" style="position:absolute;margin-left:252.15pt;margin-top:195.55pt;width:58.7pt;height:24.2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" filled="f" strokecolor="red" strokeweight="1pt">
                <w10:wrap anchorx="margin"/>
              </v:rect>
            </w:pict>
          </mc:Fallback>
        </mc:AlternateContent>
      </w:r>
      <w:bookmarkEnd w:id="0"/>
      <w:r w:rsidR="00917E79">
        <w:rPr>
          <w:noProof/>
        </w:rPr>
        <w:drawing>
          <wp:inline distT="0" distB="0" distL="0" distR="0" wp14:anchorId="085A27DE" wp14:editId="31E33D84">
            <wp:extent cx="5270500" cy="2876251"/>
            <wp:effectExtent l="0" t="0" r="635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7066" cy="287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B0" w:rsidRPr="00CA38B2" w:rsidRDefault="009C6A37" w:rsidP="00D10A19">
      <w:pPr>
        <w:rPr>
          <w:rFonts w:ascii="Skycoin-Light" w:hAnsi="Skycoin-Light" w:cs="Skycoin-Light"/>
          <w:color w:val="242629"/>
          <w:sz w:val="24"/>
          <w:szCs w:val="24"/>
        </w:rPr>
      </w:pPr>
      <w:r>
        <w:rPr>
          <w:rFonts w:ascii="Skycoin-Light" w:hAnsi="Skycoin-Light" w:cs="Skycoin-Light"/>
          <w:color w:val="242629"/>
          <w:sz w:val="24"/>
          <w:szCs w:val="24"/>
        </w:rPr>
        <w:t xml:space="preserve">Once </w:t>
      </w:r>
      <w:r w:rsidRPr="009C6A37">
        <w:rPr>
          <w:rFonts w:ascii="Skycoin-Light" w:hAnsi="Skycoin-Light" w:cs="Skycoin-Light"/>
          <w:b/>
          <w:color w:val="242629"/>
          <w:sz w:val="24"/>
          <w:szCs w:val="24"/>
        </w:rPr>
        <w:t>S</w:t>
      </w:r>
      <w:r w:rsidR="00D10A19" w:rsidRPr="009C6A37">
        <w:rPr>
          <w:rFonts w:ascii="Skycoin-Light" w:hAnsi="Skycoin-Light" w:cs="Skycoin-Light"/>
          <w:b/>
          <w:color w:val="242629"/>
          <w:sz w:val="24"/>
          <w:szCs w:val="24"/>
        </w:rPr>
        <w:t>end</w:t>
      </w:r>
      <w:r w:rsidR="00D10A19" w:rsidRPr="00CA38B2">
        <w:rPr>
          <w:rFonts w:ascii="Skycoin-Light" w:hAnsi="Skycoin-Light" w:cs="Skycoin-Light"/>
          <w:color w:val="242629"/>
          <w:sz w:val="24"/>
          <w:szCs w:val="24"/>
        </w:rPr>
        <w:t xml:space="preserve"> is selected the Skycoin will be sent to the recipient’s wallet.</w:t>
      </w:r>
    </w:p>
    <w:p w:rsidR="003A4BF0" w:rsidRDefault="003A4BF0"/>
    <w:p w:rsidR="003A4BF0" w:rsidRDefault="00917E79">
      <w:r w:rsidRPr="00CA38B2">
        <w:rPr>
          <w:rFonts w:ascii="Skycoin-Bold" w:hAnsi="Skycoin-Bold" w:cs="Skycoin-Bold"/>
          <w:b/>
          <w:bCs/>
          <w:color w:val="242629"/>
          <w:sz w:val="40"/>
          <w:szCs w:val="40"/>
        </w:rPr>
        <w:t>Sending Coins (</w:t>
      </w:r>
      <w:r>
        <w:rPr>
          <w:rFonts w:ascii="Skycoin-Bold" w:hAnsi="Skycoin-Bold" w:cs="Skycoin-Bold"/>
          <w:b/>
          <w:bCs/>
          <w:color w:val="242629"/>
          <w:sz w:val="40"/>
          <w:szCs w:val="40"/>
        </w:rPr>
        <w:t>Advanced</w:t>
      </w:r>
      <w:r w:rsidRPr="00CA38B2">
        <w:rPr>
          <w:rFonts w:ascii="Skycoin-Bold" w:hAnsi="Skycoin-Bold" w:cs="Skycoin-Bold"/>
          <w:b/>
          <w:bCs/>
          <w:color w:val="242629"/>
          <w:sz w:val="40"/>
          <w:szCs w:val="40"/>
        </w:rPr>
        <w:t>)</w:t>
      </w:r>
    </w:p>
    <w:p w:rsidR="003A4BF0" w:rsidRDefault="003A4BF0"/>
    <w:p w:rsidR="003A4BF0" w:rsidRDefault="003A4BF0"/>
    <w:p w:rsidR="003A4BF0" w:rsidRDefault="003A4BF0"/>
    <w:p w:rsidR="00C25602" w:rsidRDefault="00C25602"/>
    <w:p w:rsidR="00C25602" w:rsidRDefault="00C25602"/>
    <w:p w:rsidR="00C25602" w:rsidRDefault="00C25602"/>
    <w:p w:rsidR="00C25602" w:rsidRDefault="00C25602"/>
    <w:p w:rsidR="00C25602" w:rsidRDefault="00C25602"/>
    <w:p w:rsidR="00C25602" w:rsidRDefault="00C25602"/>
    <w:p w:rsidR="003A4BF0" w:rsidRDefault="003A4BF0" w:rsidP="005C3411">
      <w:pPr>
        <w:autoSpaceDE w:val="0"/>
        <w:autoSpaceDN w:val="0"/>
        <w:adjustRightInd w:val="0"/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5C3411">
        <w:tab/>
      </w:r>
    </w:p>
    <w:sectPr w:rsidR="003A4BF0">
      <w:headerReference w:type="default" r:id="rId18"/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70305" w:rsidRDefault="00F70305" w:rsidP="00C25602">
      <w:pPr>
        <w:spacing w:after="0" w:line="240" w:lineRule="auto"/>
      </w:pPr>
      <w:r>
        <w:separator/>
      </w:r>
    </w:p>
  </w:endnote>
  <w:endnote w:type="continuationSeparator" w:id="0">
    <w:p w:rsidR="00F70305" w:rsidRDefault="00F70305" w:rsidP="00C256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kycoin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kycoin-Ligh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25602" w:rsidRDefault="00F70305">
    <w:pPr>
      <w:pStyle w:val="Footer"/>
    </w:pPr>
    <w:sdt>
      <w:sdtPr>
        <w:id w:val="1914813002"/>
        <w:placeholder/>
        <w:date w:fullDate="2019-05-08T00:00:00Z">
          <w:dateFormat w:val="M/d/yyyy"/>
          <w:lid w:val="en-US"/>
          <w:storeMappedDataAs w:val="dateTime"/>
          <w:calendar w:val="gregorian"/>
        </w:date>
      </w:sdtPr>
      <w:sdtEndPr/>
      <w:sdtContent>
        <w:r w:rsidR="00917E79">
          <w:t>5/8/2019</w:t>
        </w:r>
      </w:sdtContent>
    </w:sdt>
    <w:r w:rsidR="00A3505F">
      <w:ptab w:relativeTo="margin" w:alignment="center" w:leader="none"/>
    </w:r>
    <w:r w:rsidR="00A3505F" w:rsidRPr="00A3505F">
      <w:fldChar w:fldCharType="begin"/>
    </w:r>
    <w:r w:rsidR="00A3505F" w:rsidRPr="00A3505F">
      <w:instrText xml:space="preserve"> PAGE   \* MERGEFORMAT </w:instrText>
    </w:r>
    <w:r w:rsidR="00A3505F" w:rsidRPr="00A3505F">
      <w:fldChar w:fldCharType="separate"/>
    </w:r>
    <w:r w:rsidR="00691DDF">
      <w:rPr>
        <w:noProof/>
      </w:rPr>
      <w:t>6</w:t>
    </w:r>
    <w:r w:rsidR="00A3505F" w:rsidRPr="00A3505F">
      <w:rPr>
        <w:noProof/>
      </w:rPr>
      <w:fldChar w:fldCharType="end"/>
    </w:r>
    <w:r w:rsidR="00A3505F">
      <w:ptab w:relativeTo="margin" w:alignment="right" w:leader="none"/>
    </w:r>
    <w:r w:rsidR="00A3505F">
      <w:t>Version [</w:t>
    </w:r>
    <w:r w:rsidR="00917E79">
      <w:t>1.0</w:t>
    </w:r>
    <w:r w:rsidR="00A3505F">
      <w:t>]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70305" w:rsidRDefault="00F70305" w:rsidP="00C25602">
      <w:pPr>
        <w:spacing w:after="0" w:line="240" w:lineRule="auto"/>
      </w:pPr>
      <w:r>
        <w:separator/>
      </w:r>
    </w:p>
  </w:footnote>
  <w:footnote w:type="continuationSeparator" w:id="0">
    <w:p w:rsidR="00F70305" w:rsidRDefault="00F70305" w:rsidP="00C256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E3C9E" w:rsidRDefault="001E3C9E">
    <w:pPr>
      <w:pStyle w:val="Header"/>
    </w:pPr>
    <w:r>
      <w:rPr>
        <w:noProof/>
      </w:rPr>
      <w:drawing>
        <wp:inline distT="0" distB="0" distL="0" distR="0" wp14:anchorId="133DC168" wp14:editId="4331667B">
          <wp:extent cx="2025650" cy="554890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087842" cy="57192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A3505F" w:rsidRDefault="00A3505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FE0D25"/>
    <w:multiLevelType w:val="hybridMultilevel"/>
    <w:tmpl w:val="6A70CD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0A19"/>
    <w:rsid w:val="001E3C9E"/>
    <w:rsid w:val="003A4BF0"/>
    <w:rsid w:val="004021E4"/>
    <w:rsid w:val="0051199B"/>
    <w:rsid w:val="00517B28"/>
    <w:rsid w:val="0058451C"/>
    <w:rsid w:val="005C3411"/>
    <w:rsid w:val="00691DDF"/>
    <w:rsid w:val="0076606D"/>
    <w:rsid w:val="007F44A3"/>
    <w:rsid w:val="00886BB0"/>
    <w:rsid w:val="009152F3"/>
    <w:rsid w:val="00917E79"/>
    <w:rsid w:val="009C6A37"/>
    <w:rsid w:val="00A3505F"/>
    <w:rsid w:val="00B335FA"/>
    <w:rsid w:val="00C25602"/>
    <w:rsid w:val="00CA38B2"/>
    <w:rsid w:val="00CD20A3"/>
    <w:rsid w:val="00D10A19"/>
    <w:rsid w:val="00E75F85"/>
    <w:rsid w:val="00F20551"/>
    <w:rsid w:val="00F70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FA0786B-EE53-472C-A996-6DA602A31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10A19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A4BF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C256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5602"/>
  </w:style>
  <w:style w:type="paragraph" w:styleId="Footer">
    <w:name w:val="footer"/>
    <w:basedOn w:val="Normal"/>
    <w:link w:val="FooterChar"/>
    <w:uiPriority w:val="99"/>
    <w:unhideWhenUsed/>
    <w:rsid w:val="00C256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5602"/>
  </w:style>
  <w:style w:type="paragraph" w:styleId="ListParagraph">
    <w:name w:val="List Paragraph"/>
    <w:basedOn w:val="Normal"/>
    <w:uiPriority w:val="34"/>
    <w:qFormat/>
    <w:rsid w:val="00D10A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5691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hnW\Documents\Custom%20Office%20Templates\Sky%20Content%20Page%203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Sky Content Page 3</Template>
  <TotalTime>64</TotalTime>
  <Pages>6</Pages>
  <Words>170</Words>
  <Characters>970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JohnW</dc:creator>
  <cp:keywords/>
  <dc:description/>
  <cp:lastModifiedBy>JohnW</cp:lastModifiedBy>
  <cp:revision>7</cp:revision>
  <dcterms:created xsi:type="dcterms:W3CDTF">2019-05-08T22:38:00Z</dcterms:created>
  <dcterms:modified xsi:type="dcterms:W3CDTF">2019-05-08T23:42:00Z</dcterms:modified>
</cp:coreProperties>
</file>